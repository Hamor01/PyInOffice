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CF" w:rsidRDefault="00F65BCF">
      <w:pPr>
        <w:pStyle w:val="Title"/>
      </w:pPr>
      <w:sdt>
        <w:sdtPr>
          <w:alias w:val="Company Name"/>
          <w:tag w:val=""/>
          <w:id w:val="1501239775"/>
          <w:placeholder>
            <w:docPart w:val="1F2232CAACC14C2C8F0A7919C5B9A1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13ED4">
            <w:t>GEHUB ELECTROCARE LIMITED</w:t>
          </w:r>
        </w:sdtContent>
      </w:sdt>
    </w:p>
    <w:sdt>
      <w:sdtPr>
        <w:id w:val="474871628"/>
        <w:placeholder>
          <w:docPart w:val="F805EB10B5964D4A936E77193317B4F1"/>
        </w:placeholder>
        <w:date w:fullDate="2023-07-20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F337CF" w:rsidRDefault="00773333">
          <w:pPr>
            <w:pStyle w:val="Subtitle"/>
          </w:pPr>
          <w:r>
            <w:t>July 20, 2023</w:t>
          </w:r>
        </w:p>
      </w:sdtContent>
    </w:sdt>
    <w:p w:rsidR="00F337CF" w:rsidRDefault="006C732C">
      <w:pPr>
        <w:pStyle w:val="InvoiceHeading"/>
      </w:pPr>
      <w:r>
        <w:t xml:space="preserve">INvoice #</w:t>
      </w:r>
      <w:r w:rsidR="00C13ED4">
        <w:t xml:space="preserve"> </w:t>
      </w:r>
    </w:p>
    <w:tbl>
      <w:tblPr>
        <w:tblStyle w:val="InvoiceTable"/>
        <w:tblW w:w="2500" w:type="pct"/>
        <w:tblInd w:w="4669" w:type="dxa"/>
        <w:tblLook w:val="04A0" w:firstRow="1" w:lastRow="0" w:firstColumn="1" w:lastColumn="0" w:noHBand="0" w:noVBand="1"/>
        <w:tblDescription w:val="Bill To/Ship To"/>
      </w:tblPr>
      <w:tblGrid>
        <w:gridCol w:w="2337"/>
        <w:gridCol w:w="2337"/>
      </w:tblGrid>
      <w:tr w:rsidR="00C13ED4" w:rsidTr="00C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C13ED4" w:rsidRDefault="00C13ED4">
            <w:r>
              <w:t>Ship To</w:t>
            </w:r>
          </w:p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-1742322735"/>
                    <w:placeholder>
                      <w:docPart w:val="8EA27E1DCE504DC291E35D0735F0AF7A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HaronHama</w:t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51418085"/>
                    <w:placeholder>
                      <w:docPart w:val="16A17F22B20A420DAD2FED8E4B3E36D4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1845239836"/>
                  <w:placeholder>
                    <w:docPart w:val="14A54CCB2F1442B79BB47D393F461972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0704511445</w:t>
                      </w:r>
                    </w:p>
                  </w:tc>
                </w:sdtContent>
              </w:sdt>
            </w:tr>
          </w:tbl>
          <w:p w:rsidR="00C13ED4" w:rsidRDefault="00C13ED4"/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87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C648C2BBA90C410E9D9FE8347807A80C"/>
                  </w:placeholder>
                  <w:date w:fullDate="2023-07-1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C13ED4" w:rsidRDefault="00773333" w:rsidP="006D07B4">
                      <w:pPr>
                        <w:pStyle w:val="FormText"/>
                      </w:pPr>
                      <w:r>
                        <w:t>July 13, 2023</w:t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Method</w:t>
                  </w:r>
                </w:p>
              </w:tc>
              <w:sdt>
                <w:sdtPr>
                  <w:id w:val="-1013148231"/>
                  <w:placeholder>
                    <w:docPart w:val="842E8079AB204419AF4FF44D191D30E9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Terms</w:t>
                  </w:r>
                </w:p>
              </w:tc>
              <w:sdt>
                <w:sdtPr>
                  <w:id w:val="724879051"/>
                  <w:placeholder>
                    <w:docPart w:val="F8916394811943C398FF5CCE14DE8B5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</w:tbl>
          <w:p w:rsidR="00C13ED4" w:rsidRDefault="00C13ED4"/>
        </w:tc>
      </w:tr>
    </w:tbl>
    <w:p w:rsidR="00F337CF" w:rsidRDefault="00F337CF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499"/>
        <w:gridCol w:w="1069"/>
        <w:gridCol w:w="3303"/>
        <w:gridCol w:w="1139"/>
        <w:gridCol w:w="1141"/>
        <w:gridCol w:w="1199"/>
      </w:tblGrid>
      <w:tr w:rsidR="005759B1" w:rsidTr="0057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2" w:type="pct"/>
          </w:tcPr>
          <w:p w:rsidR="00F337CF" w:rsidRDefault="006C732C">
            <w:pPr>
              <w:jc w:val="center"/>
            </w:pPr>
            <w:r>
              <w:t>Qty.</w:t>
            </w:r>
          </w:p>
        </w:tc>
        <w:tc>
          <w:tcPr>
            <w:tcW w:w="572" w:type="pct"/>
          </w:tcPr>
          <w:p w:rsidR="00F337CF" w:rsidRDefault="006C732C">
            <w:pPr>
              <w:jc w:val="center"/>
            </w:pPr>
            <w:r>
              <w:t>Item#</w:t>
            </w:r>
          </w:p>
        </w:tc>
        <w:tc>
          <w:tcPr>
            <w:tcW w:w="1767" w:type="pct"/>
          </w:tcPr>
          <w:p w:rsidR="00F337CF" w:rsidRDefault="006C732C">
            <w:r>
              <w:t>Description</w:t>
            </w:r>
          </w:p>
        </w:tc>
        <w:tc>
          <w:tcPr>
            <w:tcW w:w="609" w:type="pct"/>
          </w:tcPr>
          <w:p w:rsidR="00F337CF" w:rsidRDefault="006C732C">
            <w:r>
              <w:t>Unit Price</w:t>
            </w:r>
          </w:p>
        </w:tc>
        <w:tc>
          <w:tcPr>
            <w:tcW w:w="610" w:type="pct"/>
          </w:tcPr>
          <w:p w:rsidR="00F337CF" w:rsidRDefault="006C732C">
            <w:r>
              <w:t>Discount</w:t>
            </w:r>
          </w:p>
        </w:tc>
        <w:tc>
          <w:tcPr>
            <w:tcW w:w="641" w:type="pct"/>
          </w:tcPr>
          <w:p w:rsidR="00F337CF" w:rsidRDefault="006C732C">
            <w:r>
              <w:t>Line Total</w:t>
            </w: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 xml:space="preserve">2</w:t>
            </w:r>
          </w:p>
        </w:tc>
        <w:tc>
          <w:tcPr>
            <w:tcW w:w="572" w:type="pct"/>
          </w:tcPr>
          <w:p w:rsidR="00F337CF" w:rsidRDefault="005759B1">
            <w:pPr>
              <w:jc w:val="center"/>
            </w:pPr>
            <w:r>
              <w:t xml:space="preserve">Repairing of Washing Machine</w:t>
            </w:r>
          </w:p>
        </w:tc>
        <w:tc>
          <w:tcPr>
            <w:tcW w:w="1767" w:type="pct"/>
          </w:tcPr>
          <w:p w:rsidR="00F337CF" w:rsidRDefault="005759B1">
            <w:r>
              <w:t xml:space="preserve">5000.0</w:t>
            </w:r>
          </w:p>
        </w:tc>
        <w:tc>
          <w:tcPr>
            <w:tcW w:w="609" w:type="pct"/>
          </w:tcPr>
          <w:p w:rsidR="00F337CF" w:rsidRDefault="006D6D51">
            <w:pPr>
              <w:jc w:val="right"/>
            </w:pPr>
            <w:r>
              <w:t xml:space="preserve">10000.0</w:t>
            </w:r>
          </w:p>
        </w:tc>
        <w:tc>
          <w:tcPr>
            <w:tcW w:w="610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  <w:tc>
          <w:tcPr>
            <w:tcW w:w="641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 xml:space="preserve">3</w:t>
            </w:r>
          </w:p>
        </w:tc>
        <w:tc>
          <w:tcPr>
            <w:tcW w:w="572" w:type="pct"/>
          </w:tcPr>
          <w:p w:rsidR="00F337CF" w:rsidRDefault="005759B1">
            <w:pPr>
              <w:jc w:val="center"/>
            </w:pPr>
            <w:r>
              <w:t xml:space="preserve">Bought a Smart TV</w:t>
            </w:r>
          </w:p>
        </w:tc>
        <w:tc>
          <w:tcPr>
            <w:tcW w:w="1767" w:type="pct"/>
          </w:tcPr>
          <w:p w:rsidR="00F337CF" w:rsidRDefault="005759B1">
            <w:r>
              <w:t xml:space="preserve">25000.0</w:t>
            </w:r>
          </w:p>
        </w:tc>
        <w:tc>
          <w:tcPr>
            <w:tcW w:w="609" w:type="pct"/>
          </w:tcPr>
          <w:p w:rsidR="00F337CF" w:rsidRDefault="006D6D51">
            <w:pPr>
              <w:jc w:val="right"/>
            </w:pPr>
            <w:r>
              <w:t xml:space="preserve">75000.0</w:t>
            </w:r>
          </w:p>
        </w:tc>
        <w:tc>
          <w:tcPr>
            <w:tcW w:w="610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  <w:tc>
          <w:tcPr>
            <w:tcW w:w="641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Total Discount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/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Subtotal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>85000.0</w:t>
            </w:r>
          </w:p>
        </w:tc>
      </w:tr>
      <w:tr w:rsidR="00F337CF" w:rsidTr="005759B1">
        <w:tc>
          <w:tcPr>
            <w:tcW w:w="802" w:type="pct"/>
            <w:tcBorders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</w:tcBorders>
          </w:tcPr>
          <w:p w:rsidR="00F337CF" w:rsidRDefault="006C732C">
            <w:pPr>
              <w:jc w:val="right"/>
            </w:pPr>
            <w:r>
              <w:t>Sales Tax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/>
            </w:r>
          </w:p>
        </w:tc>
      </w:tr>
      <w:tr w:rsidR="005759B1" w:rsidTr="005759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</w:tcPr>
          <w:p w:rsidR="00F337CF" w:rsidRDefault="00F337CF"/>
        </w:tc>
        <w:tc>
          <w:tcPr>
            <w:tcW w:w="572" w:type="pct"/>
          </w:tcPr>
          <w:p w:rsidR="00F337CF" w:rsidRDefault="00F337CF"/>
        </w:tc>
        <w:tc>
          <w:tcPr>
            <w:tcW w:w="1767" w:type="pct"/>
          </w:tcPr>
          <w:p w:rsidR="00F337CF" w:rsidRDefault="00F337CF"/>
        </w:tc>
        <w:tc>
          <w:tcPr>
            <w:tcW w:w="609" w:type="pct"/>
          </w:tcPr>
          <w:p w:rsidR="00F337CF" w:rsidRDefault="00F337CF"/>
        </w:tc>
        <w:tc>
          <w:tcPr>
            <w:tcW w:w="610" w:type="pct"/>
          </w:tcPr>
          <w:p w:rsidR="00F337CF" w:rsidRDefault="006C732C">
            <w:r>
              <w:t>Total</w:t>
            </w:r>
          </w:p>
        </w:tc>
        <w:tc>
          <w:tcPr>
            <w:tcW w:w="641" w:type="pct"/>
          </w:tcPr>
          <w:p w:rsidR="00F337CF" w:rsidRDefault="00C13ED4">
            <w:r>
              <w:t xml:space="preserve">76500.0</w:t>
            </w:r>
          </w:p>
        </w:tc>
      </w:tr>
    </w:tbl>
    <w:p w:rsidR="00F337CF" w:rsidRDefault="006C732C">
      <w:pPr>
        <w:pStyle w:val="Closing"/>
      </w:pPr>
      <w:r>
        <w:t>Thank you for your business!</w:t>
      </w:r>
    </w:p>
    <w:sectPr w:rsidR="00F337CF">
      <w:footerReference w:type="default" r:id="rId10"/>
      <w:footerReference w:type="first" r:id="rId11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BCF" w:rsidRDefault="00F65BCF">
      <w:pPr>
        <w:spacing w:after="0"/>
      </w:pPr>
      <w:r>
        <w:separator/>
      </w:r>
    </w:p>
  </w:endnote>
  <w:endnote w:type="continuationSeparator" w:id="0">
    <w:p w:rsidR="00F65BCF" w:rsidRDefault="00F65B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6C732C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37CF" w:rsidRDefault="006C732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F337CF" w:rsidRDefault="006C732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F65BCF">
    <w:pPr>
      <w:pStyle w:val="Organization"/>
    </w:pPr>
    <w:sdt>
      <w:sdtPr>
        <w:alias w:val="Company Name"/>
        <w:tag w:val=""/>
        <w:id w:val="-857276702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13ED4">
          <w:t>GEHUB ELECTROCARE LIMITED</w:t>
        </w:r>
      </w:sdtContent>
    </w:sdt>
  </w:p>
  <w:p w:rsidR="00F337CF" w:rsidRDefault="00F65BCF">
    <w:pPr>
      <w:pStyle w:val="ContactInfo"/>
    </w:pPr>
    <w:sdt>
      <w:sdtPr>
        <w:id w:val="-1609492505"/>
        <w:temporary/>
        <w:showingPlcHdr/>
        <w15:appearance w15:val="hidden"/>
        <w:text w:multiLine="1"/>
      </w:sdtPr>
      <w:sdtEndPr/>
      <w:sdtContent>
        <w:r w:rsidR="006C732C">
          <w:t>[Address, City, ST  ZIP Code]</w:t>
        </w:r>
      </w:sdtContent>
    </w:sdt>
    <w:r w:rsidR="006C732C">
      <w:t>  </w:t>
    </w:r>
    <w:r w:rsidR="006C732C">
      <w:rPr>
        <w:rStyle w:val="Strong"/>
      </w:rPr>
      <w:t>|</w:t>
    </w:r>
    <w:r w:rsidR="006C732C">
      <w:t>  </w:t>
    </w:r>
    <w:sdt>
      <w:sdtPr>
        <w:id w:val="1775978615"/>
        <w:temporary/>
        <w:showingPlcHdr/>
        <w15:appearance w15:val="hidden"/>
        <w:text w:multiLine="1"/>
      </w:sdtPr>
      <w:sdtEndPr/>
      <w:sdtContent>
        <w:r w:rsidR="006C732C">
          <w:t>[Web Address]</w:t>
        </w:r>
      </w:sdtContent>
    </w:sdt>
  </w:p>
  <w:p w:rsidR="00F337CF" w:rsidRDefault="006C732C">
    <w:pPr>
      <w:pStyle w:val="ContactInfo"/>
    </w:pPr>
    <w:r>
      <w:t xml:space="preserve">p. </w:t>
    </w:r>
    <w:sdt>
      <w:sdtPr>
        <w:id w:val="1255022333"/>
        <w:placeholder>
          <w:docPart w:val="000B51F80B1D4366B507A04A77E5CF5A"/>
        </w:placeholder>
        <w:temporary/>
        <w:showingPlcHdr/>
        <w15:appearance w15:val="hidden"/>
        <w:text w:multiLine="1"/>
      </w:sdtPr>
      <w:sdtEndPr/>
      <w:sdtContent>
        <w:r>
          <w:t>[Telephone]</w:t>
        </w:r>
      </w:sdtContent>
    </w:sdt>
    <w:r>
      <w:t>  </w:t>
    </w:r>
    <w:r>
      <w:rPr>
        <w:rStyle w:val="Strong"/>
      </w:rPr>
      <w:t>|</w:t>
    </w:r>
    <w:r>
      <w:t>  f.</w:t>
    </w:r>
    <w:sdt>
      <w:sdtPr>
        <w:id w:val="310367010"/>
        <w:temporary/>
        <w:showingPlcHdr/>
        <w15:appearance w15:val="hidden"/>
        <w:text w:multiLine="1"/>
      </w:sdtPr>
      <w:sdtEndPr/>
      <w:sdtContent>
        <w:r>
          <w:t>[Fax]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356015130"/>
        <w:temporary/>
        <w:showingPlcHdr/>
        <w15:appearance w15:val="hidden"/>
        <w:text w:multiLine="1"/>
      </w:sdtPr>
      <w:sdtEndPr/>
      <w:sdtContent>
        <w:r>
          <w:t>[Email]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BCF" w:rsidRDefault="00F65BCF">
      <w:pPr>
        <w:spacing w:after="0"/>
      </w:pPr>
      <w:r>
        <w:separator/>
      </w:r>
    </w:p>
  </w:footnote>
  <w:footnote w:type="continuationSeparator" w:id="0">
    <w:p w:rsidR="00F65BCF" w:rsidRDefault="00F65B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61"/>
    <w:rsid w:val="00102293"/>
    <w:rsid w:val="004B5E23"/>
    <w:rsid w:val="005759B1"/>
    <w:rsid w:val="00636A47"/>
    <w:rsid w:val="006C732C"/>
    <w:rsid w:val="006D07B4"/>
    <w:rsid w:val="006D6D51"/>
    <w:rsid w:val="00773333"/>
    <w:rsid w:val="00805856"/>
    <w:rsid w:val="00C13ED4"/>
    <w:rsid w:val="00E04C49"/>
    <w:rsid w:val="00E91D61"/>
    <w:rsid w:val="00F337CF"/>
    <w:rsid w:val="00F6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BBD52-02A3-4B40-8D16-8FA885C9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mor\AppData\Roaming\Microsoft\Templates\Business%20sales%20invoic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2232CAACC14C2C8F0A7919C5B9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FA44-0F3E-47DC-8B7A-BD0C787EFB33}"/>
      </w:docPartPr>
      <w:docPartBody>
        <w:p w:rsidR="0084798D" w:rsidRDefault="008413B4">
          <w:pPr>
            <w:pStyle w:val="1F2232CAACC14C2C8F0A7919C5B9A11F"/>
          </w:pPr>
          <w:r>
            <w:t>[Your Company]</w:t>
          </w:r>
        </w:p>
      </w:docPartBody>
    </w:docPart>
    <w:docPart>
      <w:docPartPr>
        <w:name w:val="F805EB10B5964D4A936E77193317B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49564-E11C-4A2B-98E9-1AB3DD50FC79}"/>
      </w:docPartPr>
      <w:docPartBody>
        <w:p w:rsidR="0084798D" w:rsidRDefault="008413B4">
          <w:pPr>
            <w:pStyle w:val="F805EB10B5964D4A936E77193317B4F1"/>
          </w:pPr>
          <w:r>
            <w:t>[Select Date]</w:t>
          </w:r>
        </w:p>
      </w:docPartBody>
    </w:docPart>
    <w:docPart>
      <w:docPartPr>
        <w:name w:val="000B51F80B1D4366B507A04A77E5C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2C74D-9793-4951-9F09-55161D879FB6}"/>
      </w:docPartPr>
      <w:docPartBody>
        <w:p w:rsidR="0084798D" w:rsidRDefault="008413B4">
          <w:pPr>
            <w:pStyle w:val="000B51F80B1D4366B507A04A77E5CF5A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EA27E1DCE504DC291E35D0735F0A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3CD48-42E7-4148-AFF0-0861DE253BA9}"/>
      </w:docPartPr>
      <w:docPartBody>
        <w:p w:rsidR="006978F4" w:rsidRDefault="00AA1D5E" w:rsidP="00AA1D5E">
          <w:pPr>
            <w:pStyle w:val="8EA27E1DCE504DC291E35D0735F0AF7A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16A17F22B20A420DAD2FED8E4B3E3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3BB0E-B6FD-4C53-9516-5D357E6AE16D}"/>
      </w:docPartPr>
      <w:docPartBody>
        <w:p w:rsidR="006978F4" w:rsidRDefault="00AA1D5E" w:rsidP="00AA1D5E">
          <w:pPr>
            <w:pStyle w:val="16A17F22B20A420DAD2FED8E4B3E36D4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14A54CCB2F1442B79BB47D393F46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90C55-0B4A-47CE-9855-9CC383E3192A}"/>
      </w:docPartPr>
      <w:docPartBody>
        <w:p w:rsidR="006978F4" w:rsidRDefault="00AA1D5E" w:rsidP="00AA1D5E">
          <w:pPr>
            <w:pStyle w:val="14A54CCB2F1442B79BB47D393F461972"/>
          </w:pPr>
          <w:r>
            <w:t>[Telephone]</w:t>
          </w:r>
        </w:p>
      </w:docPartBody>
    </w:docPart>
    <w:docPart>
      <w:docPartPr>
        <w:name w:val="C648C2BBA90C410E9D9FE8347807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51397-04DD-4E3F-9FBD-5B00AE3DAD5A}"/>
      </w:docPartPr>
      <w:docPartBody>
        <w:p w:rsidR="006978F4" w:rsidRDefault="00AA1D5E" w:rsidP="00AA1D5E">
          <w:pPr>
            <w:pStyle w:val="C648C2BBA90C410E9D9FE8347807A80C"/>
          </w:pPr>
          <w:r>
            <w:t>[Select Date]</w:t>
          </w:r>
        </w:p>
      </w:docPartBody>
    </w:docPart>
    <w:docPart>
      <w:docPartPr>
        <w:name w:val="842E8079AB204419AF4FF44D191D3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96C53-A4C2-4B64-80DF-FCFA9FC0CCC6}"/>
      </w:docPartPr>
      <w:docPartBody>
        <w:p w:rsidR="006978F4" w:rsidRDefault="00AA1D5E" w:rsidP="00AA1D5E">
          <w:pPr>
            <w:pStyle w:val="842E8079AB204419AF4FF44D191D30E9"/>
          </w:pPr>
          <w:r>
            <w:t>[Ship Method]</w:t>
          </w:r>
        </w:p>
      </w:docPartBody>
    </w:docPart>
    <w:docPart>
      <w:docPartPr>
        <w:name w:val="F8916394811943C398FF5CCE14DE8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2A01B-AA55-4FFF-92CC-8EDDE32CA625}"/>
      </w:docPartPr>
      <w:docPartBody>
        <w:p w:rsidR="006978F4" w:rsidRDefault="00AA1D5E" w:rsidP="00AA1D5E">
          <w:pPr>
            <w:pStyle w:val="F8916394811943C398FF5CCE14DE8B5F"/>
          </w:pPr>
          <w:r>
            <w:t>[Terms]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B4"/>
    <w:rsid w:val="00287AAE"/>
    <w:rsid w:val="005B58B9"/>
    <w:rsid w:val="006978F4"/>
    <w:rsid w:val="006A0320"/>
    <w:rsid w:val="008413B4"/>
    <w:rsid w:val="0084798D"/>
    <w:rsid w:val="00A421EC"/>
    <w:rsid w:val="00AA1D5E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2232CAACC14C2C8F0A7919C5B9A11F">
    <w:name w:val="1F2232CAACC14C2C8F0A7919C5B9A11F"/>
  </w:style>
  <w:style w:type="paragraph" w:customStyle="1" w:styleId="F805EB10B5964D4A936E77193317B4F1">
    <w:name w:val="F805EB10B5964D4A936E77193317B4F1"/>
  </w:style>
  <w:style w:type="paragraph" w:customStyle="1" w:styleId="E1CC7CDF486B4FCD806955F9F547F39E">
    <w:name w:val="E1CC7CDF486B4FCD806955F9F547F39E"/>
  </w:style>
  <w:style w:type="paragraph" w:customStyle="1" w:styleId="FB174A8179BB4D8BAB5D622C5213F4A5">
    <w:name w:val="FB174A8179BB4D8BAB5D622C5213F4A5"/>
  </w:style>
  <w:style w:type="paragraph" w:customStyle="1" w:styleId="1AB015C3A25D43E1B6DB85066E8CB955">
    <w:name w:val="1AB015C3A25D43E1B6DB85066E8CB955"/>
  </w:style>
  <w:style w:type="paragraph" w:customStyle="1" w:styleId="000B51F80B1D4366B507A04A77E5CF5A">
    <w:name w:val="000B51F80B1D4366B507A04A77E5CF5A"/>
  </w:style>
  <w:style w:type="paragraph" w:customStyle="1" w:styleId="44951196683B45AAB8D43E6F4F8353F6">
    <w:name w:val="44951196683B45AAB8D43E6F4F8353F6"/>
  </w:style>
  <w:style w:type="paragraph" w:customStyle="1" w:styleId="02190FB175774E979A6B0EDBD22ED211">
    <w:name w:val="02190FB175774E979A6B0EDBD22ED211"/>
  </w:style>
  <w:style w:type="paragraph" w:customStyle="1" w:styleId="A00B0135434D46098B1CDBEAB3B1CFD7">
    <w:name w:val="A00B0135434D46098B1CDBEAB3B1CFD7"/>
  </w:style>
  <w:style w:type="paragraph" w:customStyle="1" w:styleId="83D34A5FA7F14FC19971A8FC8B87E54E">
    <w:name w:val="83D34A5FA7F14FC19971A8FC8B87E54E"/>
  </w:style>
  <w:style w:type="paragraph" w:customStyle="1" w:styleId="8B0335EB9DFB4F6786CD9514B64C70F2">
    <w:name w:val="8B0335EB9DFB4F6786CD9514B64C70F2"/>
  </w:style>
  <w:style w:type="paragraph" w:customStyle="1" w:styleId="8EA27E1DCE504DC291E35D0735F0AF7A">
    <w:name w:val="8EA27E1DCE504DC291E35D0735F0AF7A"/>
    <w:rsid w:val="00AA1D5E"/>
  </w:style>
  <w:style w:type="paragraph" w:customStyle="1" w:styleId="16A17F22B20A420DAD2FED8E4B3E36D4">
    <w:name w:val="16A17F22B20A420DAD2FED8E4B3E36D4"/>
    <w:rsid w:val="00AA1D5E"/>
  </w:style>
  <w:style w:type="paragraph" w:customStyle="1" w:styleId="14A54CCB2F1442B79BB47D393F461972">
    <w:name w:val="14A54CCB2F1442B79BB47D393F461972"/>
    <w:rsid w:val="00AA1D5E"/>
  </w:style>
  <w:style w:type="paragraph" w:customStyle="1" w:styleId="C648C2BBA90C410E9D9FE8347807A80C">
    <w:name w:val="C648C2BBA90C410E9D9FE8347807A80C"/>
    <w:rsid w:val="00AA1D5E"/>
  </w:style>
  <w:style w:type="paragraph" w:customStyle="1" w:styleId="842E8079AB204419AF4FF44D191D30E9">
    <w:name w:val="842E8079AB204419AF4FF44D191D30E9"/>
    <w:rsid w:val="00AA1D5E"/>
  </w:style>
  <w:style w:type="paragraph" w:customStyle="1" w:styleId="F8916394811943C398FF5CCE14DE8B5F">
    <w:name w:val="F8916394811943C398FF5CCE14DE8B5F"/>
    <w:rsid w:val="00AA1D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sales invoice</Template>
  <TotalTime>21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GEHUB ELECTROCARE LIMITED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Haron Hama</dc:creator>
  <cp:lastModifiedBy>Haron Hama</cp:lastModifiedBy>
  <cp:revision>7</cp:revision>
  <dcterms:created xsi:type="dcterms:W3CDTF">2023-07-25T10:08:00Z</dcterms:created>
  <dcterms:modified xsi:type="dcterms:W3CDTF">2023-07-25T11:09:00Z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