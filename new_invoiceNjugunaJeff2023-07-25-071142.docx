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NjugunaJeff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0704511445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3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Repair of AirConditioning</w:t>
            </w:r>
          </w:p>
        </w:tc>
        <w:tc>
          <w:tcPr>
            <w:tcW w:w="1767" w:type="pct"/>
          </w:tcPr>
          <w:p w:rsidR="00F337CF" w:rsidRDefault="005759B1">
            <w:r>
              <w:t xml:space="preserve">100000.0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300000.0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300000.0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270000.0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