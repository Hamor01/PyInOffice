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F" w:rsidRDefault="00F65BCF">
      <w:pPr>
        <w:pStyle w:val="Title"/>
      </w:pPr>
      <w:sdt>
        <w:sdtPr>
          <w:alias w:val="Company Name"/>
          <w:tag w:val=""/>
          <w:id w:val="1501239775"/>
          <w:placeholder>
            <w:docPart w:val="1F2232CAACC14C2C8F0A7919C5B9A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ED4">
            <w:t>GEHUB ELECTROCARE LIMITED</w:t>
          </w:r>
        </w:sdtContent>
      </w:sdt>
    </w:p>
    <w:sdt>
      <w:sdtPr>
        <w:id w:val="474871628"/>
        <w:placeholder>
          <w:docPart w:val="F805EB10B5964D4A936E77193317B4F1"/>
        </w:placeholder>
        <w:date w:fullDate="2023-07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37CF" w:rsidRDefault="00773333">
          <w:pPr>
            <w:pStyle w:val="Subtitle"/>
          </w:pPr>
          <w:r>
            <w:t>July 20, 2023</w:t>
          </w:r>
        </w:p>
      </w:sdtContent>
    </w:sdt>
    <w:p w:rsidR="00F337CF" w:rsidRDefault="006C732C">
      <w:pPr>
        <w:pStyle w:val="InvoiceHeading"/>
      </w:pPr>
      <w:r>
        <w:t xml:space="preserve">INvoice #</w:t>
      </w:r>
      <w:r w:rsidR="00C13ED4">
        <w:t xml:space="preserve"> </w:t>
      </w:r>
    </w:p>
    <w:tbl>
      <w:tblPr>
        <w:tblStyle w:val="InvoiceTable"/>
        <w:tblW w:w="2500" w:type="pct"/>
        <w:tblInd w:w="4669" w:type="dxa"/>
        <w:tblLook w:val="04A0" w:firstRow="1" w:lastRow="0" w:firstColumn="1" w:lastColumn="0" w:noHBand="0" w:noVBand="1"/>
        <w:tblDescription w:val="Bill To/Ship To"/>
      </w:tblPr>
      <w:tblGrid>
        <w:gridCol w:w="2337"/>
        <w:gridCol w:w="2337"/>
      </w:tblGrid>
      <w:tr w:rsidR="00C13ED4" w:rsidTr="00C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13ED4" w:rsidRDefault="00C13ED4">
            <w:r>
              <w:t>Ship To</w:t>
            </w:r>
          </w:p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8EA27E1DCE504DC291E35D0735F0AF7A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CarlPeters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16A17F22B20A420DAD2FED8E4B3E36D4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14A54CCB2F1442B79BB47D393F461972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073467890</w:t>
                      </w:r>
                    </w:p>
                  </w:tc>
                </w:sdtContent>
              </w:sdt>
            </w:tr>
          </w:tbl>
          <w:p w:rsidR="00C13ED4" w:rsidRDefault="00C13ED4"/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7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648C2BBA90C410E9D9FE8347807A80C"/>
                  </w:placeholder>
                  <w:date w:fullDate="2023-07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13ED4" w:rsidRDefault="00773333" w:rsidP="006D07B4">
                      <w:pPr>
                        <w:pStyle w:val="FormText"/>
                      </w:pPr>
                      <w:r>
                        <w:t>July 13, 2023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842E8079AB204419AF4FF44D191D30E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F8916394811943C398FF5CCE14DE8B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</w:tbl>
          <w:p w:rsidR="00C13ED4" w:rsidRDefault="00C13ED4"/>
        </w:tc>
      </w:tr>
    </w:tbl>
    <w:p w:rsidR="00F337CF" w:rsidRDefault="00F337C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499"/>
        <w:gridCol w:w="1069"/>
        <w:gridCol w:w="3303"/>
        <w:gridCol w:w="1139"/>
        <w:gridCol w:w="1141"/>
        <w:gridCol w:w="1199"/>
      </w:tblGrid>
      <w:tr w:rsidR="005759B1" w:rsidTr="0057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2" w:type="pct"/>
          </w:tcPr>
          <w:p w:rsidR="00F337CF" w:rsidRDefault="006C732C">
            <w:pPr>
              <w:jc w:val="center"/>
            </w:pPr>
            <w:r>
              <w:t>Qty.</w:t>
            </w:r>
          </w:p>
        </w:tc>
        <w:tc>
          <w:tcPr>
            <w:tcW w:w="572" w:type="pct"/>
          </w:tcPr>
          <w:p w:rsidR="00F337CF" w:rsidRDefault="006C732C">
            <w:pPr>
              <w:jc w:val="center"/>
            </w:pPr>
            <w:r>
              <w:t>Item#</w:t>
            </w:r>
          </w:p>
        </w:tc>
        <w:tc>
          <w:tcPr>
            <w:tcW w:w="1767" w:type="pct"/>
          </w:tcPr>
          <w:p w:rsidR="00F337CF" w:rsidRDefault="006C732C">
            <w:r>
              <w:t>Description</w:t>
            </w:r>
          </w:p>
        </w:tc>
        <w:tc>
          <w:tcPr>
            <w:tcW w:w="609" w:type="pct"/>
          </w:tcPr>
          <w:p w:rsidR="00F337CF" w:rsidRDefault="006C732C">
            <w:r>
              <w:t>Unit Price</w:t>
            </w:r>
          </w:p>
        </w:tc>
        <w:tc>
          <w:tcPr>
            <w:tcW w:w="610" w:type="pct"/>
          </w:tcPr>
          <w:p w:rsidR="00F337CF" w:rsidRDefault="006C732C">
            <w:r>
              <w:t>Discount</w:t>
            </w:r>
          </w:p>
        </w:tc>
        <w:tc>
          <w:tcPr>
            <w:tcW w:w="641" w:type="pct"/>
          </w:tcPr>
          <w:p w:rsidR="00F337CF" w:rsidRDefault="006C732C">
            <w:r>
              <w:t>Line Total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3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Bought Smart TV</w:t>
            </w:r>
          </w:p>
        </w:tc>
        <w:tc>
          <w:tcPr>
            <w:tcW w:w="1767" w:type="pct"/>
          </w:tcPr>
          <w:p w:rsidR="00F337CF" w:rsidRDefault="005759B1">
            <w:r>
              <w:t xml:space="preserve">25000.0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75000.0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1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Washine MAchine repair</w:t>
            </w:r>
          </w:p>
        </w:tc>
        <w:tc>
          <w:tcPr>
            <w:tcW w:w="1767" w:type="pct"/>
          </w:tcPr>
          <w:p w:rsidR="00F337CF" w:rsidRDefault="005759B1">
            <w:r>
              <w:t xml:space="preserve">5000.0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5000.0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Total Discount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Subtotal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80000.0</w:t>
            </w:r>
          </w:p>
        </w:tc>
      </w:tr>
      <w:tr w:rsidR="00F337CF" w:rsidTr="005759B1">
        <w:tc>
          <w:tcPr>
            <w:tcW w:w="802" w:type="pct"/>
            <w:tcBorders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</w:tcBorders>
          </w:tcPr>
          <w:p w:rsidR="00F337CF" w:rsidRDefault="006C732C">
            <w:pPr>
              <w:jc w:val="right"/>
            </w:pPr>
            <w:r>
              <w:t>Sales Tax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</w:tcPr>
          <w:p w:rsidR="00F337CF" w:rsidRDefault="00F337CF"/>
        </w:tc>
        <w:tc>
          <w:tcPr>
            <w:tcW w:w="572" w:type="pct"/>
          </w:tcPr>
          <w:p w:rsidR="00F337CF" w:rsidRDefault="00F337CF"/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/>
        </w:tc>
        <w:tc>
          <w:tcPr>
            <w:tcW w:w="610" w:type="pct"/>
          </w:tcPr>
          <w:p w:rsidR="00F337CF" w:rsidRDefault="006C732C">
            <w:r>
              <w:t>Total</w:t>
            </w:r>
          </w:p>
        </w:tc>
        <w:tc>
          <w:tcPr>
            <w:tcW w:w="641" w:type="pct"/>
          </w:tcPr>
          <w:p w:rsidR="00F337CF" w:rsidRDefault="00C13ED4">
            <w:r>
              <w:t xml:space="preserve">72000.0</w:t>
            </w:r>
          </w:p>
        </w:tc>
      </w:tr>
    </w:tbl>
    <w:p w:rsidR="00F337CF" w:rsidRDefault="006C732C">
      <w:pPr>
        <w:pStyle w:val="Closing"/>
      </w:pPr>
      <w:r>
        <w:t>Thank you for your business!</w:t>
      </w:r>
    </w:p>
    <w:sectPr w:rsidR="00F337CF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CF" w:rsidRDefault="00F65BCF">
      <w:pPr>
        <w:spacing w:after="0"/>
      </w:pPr>
      <w:r>
        <w:separator/>
      </w:r>
    </w:p>
  </w:endnote>
  <w:endnote w:type="continuationSeparator" w:id="0">
    <w:p w:rsidR="00F65BCF" w:rsidRDefault="00F65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6C732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7CF" w:rsidRDefault="006C73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337CF" w:rsidRDefault="006C73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F65BCF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13ED4">
          <w:t>GEHUB ELECTROCARE LIMITED</w:t>
        </w:r>
      </w:sdtContent>
    </w:sdt>
  </w:p>
  <w:p w:rsidR="00F337CF" w:rsidRDefault="00F65BCF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6C732C">
          <w:t>[Address, City, ST  ZIP Code]</w:t>
        </w:r>
      </w:sdtContent>
    </w:sdt>
    <w:r w:rsidR="006C732C">
      <w:t>  </w:t>
    </w:r>
    <w:r w:rsidR="006C732C">
      <w:rPr>
        <w:rStyle w:val="Strong"/>
      </w:rPr>
      <w:t>|</w:t>
    </w:r>
    <w:r w:rsidR="006C732C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6C732C">
          <w:t>[Web Address]</w:t>
        </w:r>
      </w:sdtContent>
    </w:sdt>
  </w:p>
  <w:p w:rsidR="00F337CF" w:rsidRDefault="006C732C">
    <w:pPr>
      <w:pStyle w:val="ContactInfo"/>
    </w:pPr>
    <w:r>
      <w:t xml:space="preserve">p. </w:t>
    </w:r>
    <w:sdt>
      <w:sdtPr>
        <w:id w:val="1255022333"/>
        <w:placeholder>
          <w:docPart w:val="000B51F80B1D4366B507A04A77E5CF5A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CF" w:rsidRDefault="00F65BCF">
      <w:pPr>
        <w:spacing w:after="0"/>
      </w:pPr>
      <w:r>
        <w:separator/>
      </w:r>
    </w:p>
  </w:footnote>
  <w:footnote w:type="continuationSeparator" w:id="0">
    <w:p w:rsidR="00F65BCF" w:rsidRDefault="00F65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1"/>
    <w:rsid w:val="00102293"/>
    <w:rsid w:val="004B5E23"/>
    <w:rsid w:val="005759B1"/>
    <w:rsid w:val="00636A47"/>
    <w:rsid w:val="006C732C"/>
    <w:rsid w:val="006D07B4"/>
    <w:rsid w:val="006D6D51"/>
    <w:rsid w:val="00773333"/>
    <w:rsid w:val="00805856"/>
    <w:rsid w:val="00C13ED4"/>
    <w:rsid w:val="00E04C49"/>
    <w:rsid w:val="00E91D61"/>
    <w:rsid w:val="00F337CF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BBD52-02A3-4B40-8D16-8FA885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mor\AppData\Roaming\Microsoft\Templates\Business%20sales%20invoic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232CAACC14C2C8F0A7919C5B9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FA44-0F3E-47DC-8B7A-BD0C787EFB33}"/>
      </w:docPartPr>
      <w:docPartBody>
        <w:p w:rsidR="0084798D" w:rsidRDefault="008413B4">
          <w:pPr>
            <w:pStyle w:val="1F2232CAACC14C2C8F0A7919C5B9A11F"/>
          </w:pPr>
          <w:r>
            <w:t>[Your Company]</w:t>
          </w:r>
        </w:p>
      </w:docPartBody>
    </w:docPart>
    <w:docPart>
      <w:docPartPr>
        <w:name w:val="F805EB10B5964D4A936E7719331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9564-E11C-4A2B-98E9-1AB3DD50FC79}"/>
      </w:docPartPr>
      <w:docPartBody>
        <w:p w:rsidR="0084798D" w:rsidRDefault="008413B4">
          <w:pPr>
            <w:pStyle w:val="F805EB10B5964D4A936E77193317B4F1"/>
          </w:pPr>
          <w:r>
            <w:t>[Select Date]</w:t>
          </w:r>
        </w:p>
      </w:docPartBody>
    </w:docPart>
    <w:docPart>
      <w:docPartPr>
        <w:name w:val="000B51F80B1D4366B507A04A77E5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2C74D-9793-4951-9F09-55161D879FB6}"/>
      </w:docPartPr>
      <w:docPartBody>
        <w:p w:rsidR="0084798D" w:rsidRDefault="008413B4">
          <w:pPr>
            <w:pStyle w:val="000B51F80B1D4366B507A04A77E5CF5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EA27E1DCE504DC291E35D0735F0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CD48-42E7-4148-AFF0-0861DE253BA9}"/>
      </w:docPartPr>
      <w:docPartBody>
        <w:p w:rsidR="006978F4" w:rsidRDefault="00AA1D5E" w:rsidP="00AA1D5E">
          <w:pPr>
            <w:pStyle w:val="8EA27E1DCE504DC291E35D0735F0AF7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16A17F22B20A420DAD2FED8E4B3E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BB0E-B6FD-4C53-9516-5D357E6AE16D}"/>
      </w:docPartPr>
      <w:docPartBody>
        <w:p w:rsidR="006978F4" w:rsidRDefault="00AA1D5E" w:rsidP="00AA1D5E">
          <w:pPr>
            <w:pStyle w:val="16A17F22B20A420DAD2FED8E4B3E36D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14A54CCB2F1442B79BB47D393F46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0C55-0B4A-47CE-9855-9CC383E3192A}"/>
      </w:docPartPr>
      <w:docPartBody>
        <w:p w:rsidR="006978F4" w:rsidRDefault="00AA1D5E" w:rsidP="00AA1D5E">
          <w:pPr>
            <w:pStyle w:val="14A54CCB2F1442B79BB47D393F461972"/>
          </w:pPr>
          <w:r>
            <w:t>[Telephone]</w:t>
          </w:r>
        </w:p>
      </w:docPartBody>
    </w:docPart>
    <w:docPart>
      <w:docPartPr>
        <w:name w:val="C648C2BBA90C410E9D9FE8347807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1397-04DD-4E3F-9FBD-5B00AE3DAD5A}"/>
      </w:docPartPr>
      <w:docPartBody>
        <w:p w:rsidR="006978F4" w:rsidRDefault="00AA1D5E" w:rsidP="00AA1D5E">
          <w:pPr>
            <w:pStyle w:val="C648C2BBA90C410E9D9FE8347807A80C"/>
          </w:pPr>
          <w:r>
            <w:t>[Select Date]</w:t>
          </w:r>
        </w:p>
      </w:docPartBody>
    </w:docPart>
    <w:docPart>
      <w:docPartPr>
        <w:name w:val="842E8079AB204419AF4FF44D191D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6C53-A4C2-4B64-80DF-FCFA9FC0CCC6}"/>
      </w:docPartPr>
      <w:docPartBody>
        <w:p w:rsidR="006978F4" w:rsidRDefault="00AA1D5E" w:rsidP="00AA1D5E">
          <w:pPr>
            <w:pStyle w:val="842E8079AB204419AF4FF44D191D30E9"/>
          </w:pPr>
          <w:r>
            <w:t>[Ship Method]</w:t>
          </w:r>
        </w:p>
      </w:docPartBody>
    </w:docPart>
    <w:docPart>
      <w:docPartPr>
        <w:name w:val="F8916394811943C398FF5CCE14DE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A01B-AA55-4FFF-92CC-8EDDE32CA625}"/>
      </w:docPartPr>
      <w:docPartBody>
        <w:p w:rsidR="006978F4" w:rsidRDefault="00AA1D5E" w:rsidP="00AA1D5E">
          <w:pPr>
            <w:pStyle w:val="F8916394811943C398FF5CCE14DE8B5F"/>
          </w:pPr>
          <w:r>
            <w:t>[Terms]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4"/>
    <w:rsid w:val="00287AAE"/>
    <w:rsid w:val="005B58B9"/>
    <w:rsid w:val="006978F4"/>
    <w:rsid w:val="006A0320"/>
    <w:rsid w:val="008413B4"/>
    <w:rsid w:val="0084798D"/>
    <w:rsid w:val="00A421EC"/>
    <w:rsid w:val="00AA1D5E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232CAACC14C2C8F0A7919C5B9A11F">
    <w:name w:val="1F2232CAACC14C2C8F0A7919C5B9A11F"/>
  </w:style>
  <w:style w:type="paragraph" w:customStyle="1" w:styleId="F805EB10B5964D4A936E77193317B4F1">
    <w:name w:val="F805EB10B5964D4A936E77193317B4F1"/>
  </w:style>
  <w:style w:type="paragraph" w:customStyle="1" w:styleId="E1CC7CDF486B4FCD806955F9F547F39E">
    <w:name w:val="E1CC7CDF486B4FCD806955F9F547F39E"/>
  </w:style>
  <w:style w:type="paragraph" w:customStyle="1" w:styleId="FB174A8179BB4D8BAB5D622C5213F4A5">
    <w:name w:val="FB174A8179BB4D8BAB5D622C5213F4A5"/>
  </w:style>
  <w:style w:type="paragraph" w:customStyle="1" w:styleId="1AB015C3A25D43E1B6DB85066E8CB955">
    <w:name w:val="1AB015C3A25D43E1B6DB85066E8CB955"/>
  </w:style>
  <w:style w:type="paragraph" w:customStyle="1" w:styleId="000B51F80B1D4366B507A04A77E5CF5A">
    <w:name w:val="000B51F80B1D4366B507A04A77E5CF5A"/>
  </w:style>
  <w:style w:type="paragraph" w:customStyle="1" w:styleId="44951196683B45AAB8D43E6F4F8353F6">
    <w:name w:val="44951196683B45AAB8D43E6F4F8353F6"/>
  </w:style>
  <w:style w:type="paragraph" w:customStyle="1" w:styleId="02190FB175774E979A6B0EDBD22ED211">
    <w:name w:val="02190FB175774E979A6B0EDBD22ED211"/>
  </w:style>
  <w:style w:type="paragraph" w:customStyle="1" w:styleId="A00B0135434D46098B1CDBEAB3B1CFD7">
    <w:name w:val="A00B0135434D46098B1CDBEAB3B1CFD7"/>
  </w:style>
  <w:style w:type="paragraph" w:customStyle="1" w:styleId="83D34A5FA7F14FC19971A8FC8B87E54E">
    <w:name w:val="83D34A5FA7F14FC19971A8FC8B87E54E"/>
  </w:style>
  <w:style w:type="paragraph" w:customStyle="1" w:styleId="8B0335EB9DFB4F6786CD9514B64C70F2">
    <w:name w:val="8B0335EB9DFB4F6786CD9514B64C70F2"/>
  </w:style>
  <w:style w:type="paragraph" w:customStyle="1" w:styleId="8EA27E1DCE504DC291E35D0735F0AF7A">
    <w:name w:val="8EA27E1DCE504DC291E35D0735F0AF7A"/>
    <w:rsid w:val="00AA1D5E"/>
  </w:style>
  <w:style w:type="paragraph" w:customStyle="1" w:styleId="16A17F22B20A420DAD2FED8E4B3E36D4">
    <w:name w:val="16A17F22B20A420DAD2FED8E4B3E36D4"/>
    <w:rsid w:val="00AA1D5E"/>
  </w:style>
  <w:style w:type="paragraph" w:customStyle="1" w:styleId="14A54CCB2F1442B79BB47D393F461972">
    <w:name w:val="14A54CCB2F1442B79BB47D393F461972"/>
    <w:rsid w:val="00AA1D5E"/>
  </w:style>
  <w:style w:type="paragraph" w:customStyle="1" w:styleId="C648C2BBA90C410E9D9FE8347807A80C">
    <w:name w:val="C648C2BBA90C410E9D9FE8347807A80C"/>
    <w:rsid w:val="00AA1D5E"/>
  </w:style>
  <w:style w:type="paragraph" w:customStyle="1" w:styleId="842E8079AB204419AF4FF44D191D30E9">
    <w:name w:val="842E8079AB204419AF4FF44D191D30E9"/>
    <w:rsid w:val="00AA1D5E"/>
  </w:style>
  <w:style w:type="paragraph" w:customStyle="1" w:styleId="F8916394811943C398FF5CCE14DE8B5F">
    <w:name w:val="F8916394811943C398FF5CCE14DE8B5F"/>
    <w:rsid w:val="00AA1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GEHUB ELECTROCARE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Haron Hama</dc:creator>
  <cp:lastModifiedBy>Haron Hama</cp:lastModifiedBy>
  <cp:revision>7</cp:revision>
  <dcterms:created xsi:type="dcterms:W3CDTF">2023-07-25T10:08:00Z</dcterms:created>
  <dcterms:modified xsi:type="dcterms:W3CDTF">2023-07-25T11:09:00Z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